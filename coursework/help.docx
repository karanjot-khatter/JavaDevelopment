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5E" w:rsidRDefault="005953A7">
      <w:r w:rsidRPr="005953A7">
        <w:t>http://www.daniweb.com/software-development/java/threads/346432/java-zuul-adding-item-when-room</w:t>
      </w:r>
      <w:bookmarkStart w:id="0" w:name="_GoBack"/>
      <w:bookmarkEnd w:id="0"/>
      <w:r w:rsidRPr="005953A7">
        <w:t>-is-created</w:t>
      </w:r>
    </w:p>
    <w:sectPr w:rsidR="005B0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3A7"/>
    <w:rsid w:val="005953A7"/>
    <w:rsid w:val="005B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7C7E3AE</Template>
  <TotalTime>0</TotalTime>
  <Pages>1</Pages>
  <Words>15</Words>
  <Characters>92</Characters>
  <Application>Microsoft Office Word</Application>
  <DocSecurity>0</DocSecurity>
  <Lines>1</Lines>
  <Paragraphs>1</Paragraphs>
  <ScaleCrop>false</ScaleCrop>
  <Company>University of Portsmouth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Karanjot Khatter</dc:creator>
  <cp:lastModifiedBy>Karanjot Khatter</cp:lastModifiedBy>
  <cp:revision>1</cp:revision>
  <dcterms:created xsi:type="dcterms:W3CDTF">2014-03-14T13:55:00Z</dcterms:created>
  <dcterms:modified xsi:type="dcterms:W3CDTF">2014-03-14T13:55:00Z</dcterms:modified>
</cp:coreProperties>
</file>