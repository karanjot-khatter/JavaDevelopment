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ED" w:rsidRDefault="00275FED">
      <w:r>
        <w:t>50</w:t>
      </w:r>
      <w:r w:rsidR="00F00243">
        <w:t xml:space="preserve"> cash start</w:t>
      </w:r>
    </w:p>
    <w:p w:rsidR="00F00243" w:rsidRDefault="00F00243">
      <w:r>
        <w:t xml:space="preserve">Lecture – programming </w:t>
      </w:r>
    </w:p>
    <w:p w:rsidR="00F00243" w:rsidRDefault="00F00243">
      <w:r>
        <w:t>Library – doing java coursework</w:t>
      </w:r>
    </w:p>
    <w:p w:rsidR="00F00243" w:rsidRDefault="00F00243">
      <w:r>
        <w:t xml:space="preserve">Student union – play pool and get </w:t>
      </w:r>
      <w:proofErr w:type="gramStart"/>
      <w:r>
        <w:t>survivor  T</w:t>
      </w:r>
      <w:proofErr w:type="gramEnd"/>
      <w:r>
        <w:t xml:space="preserve"> shirt </w:t>
      </w:r>
    </w:p>
    <w:p w:rsidR="00F00243" w:rsidRDefault="00F00243">
      <w:r>
        <w:t>Astoria – Hash thing to select drinks using array list</w:t>
      </w:r>
    </w:p>
    <w:p w:rsidR="00F00243" w:rsidRDefault="00F00243">
      <w:proofErr w:type="spellStart"/>
      <w:r>
        <w:t>Lyberry</w:t>
      </w:r>
      <w:proofErr w:type="spellEnd"/>
      <w:r>
        <w:t xml:space="preserve"> – </w:t>
      </w:r>
      <w:r>
        <w:t>Hash thing to select drinks</w:t>
      </w:r>
      <w:r>
        <w:t xml:space="preserve"> </w:t>
      </w:r>
      <w:r>
        <w:t>using array list</w:t>
      </w:r>
      <w:proofErr w:type="gramStart"/>
      <w:r>
        <w:t>,  after</w:t>
      </w:r>
      <w:proofErr w:type="gramEnd"/>
      <w:r>
        <w:t xml:space="preserve"> party wristbands?</w:t>
      </w:r>
    </w:p>
    <w:p w:rsidR="00F00243" w:rsidRDefault="00F00243">
      <w:r>
        <w:t>Fuzzy Duck -</w:t>
      </w:r>
      <w:r w:rsidRPr="00F00243">
        <w:t xml:space="preserve"> </w:t>
      </w:r>
      <w:r>
        <w:t>Hash thing to select drinks</w:t>
      </w:r>
      <w:r>
        <w:t xml:space="preserve"> </w:t>
      </w:r>
      <w:r>
        <w:t>using array list</w:t>
      </w:r>
    </w:p>
    <w:p w:rsidR="00F00243" w:rsidRDefault="00F00243">
      <w:r>
        <w:t xml:space="preserve">Pop world - </w:t>
      </w:r>
      <w:r>
        <w:t>Hash thing to select drinks</w:t>
      </w:r>
      <w:r>
        <w:t xml:space="preserve"> </w:t>
      </w:r>
      <w:r>
        <w:t>using array list</w:t>
      </w:r>
      <w:r>
        <w:t xml:space="preserve"> </w:t>
      </w:r>
    </w:p>
    <w:p w:rsidR="00275FED" w:rsidRDefault="00275FED">
      <w:r>
        <w:t>Casino- Black or red – random number generator (</w:t>
      </w:r>
      <w:r>
        <w:t>Calvin is making roulette</w:t>
      </w:r>
      <w:r>
        <w:t>)</w:t>
      </w:r>
      <w:r>
        <w:t xml:space="preserve"> </w:t>
      </w:r>
    </w:p>
    <w:p w:rsidR="00275FED" w:rsidRDefault="00275FED">
      <w:r>
        <w:t xml:space="preserve">Taxis – Tiger to Liquid costs 10 </w:t>
      </w:r>
    </w:p>
    <w:p w:rsidR="00F00243" w:rsidRDefault="00F00243">
      <w:r>
        <w:t xml:space="preserve">Liquid - </w:t>
      </w:r>
    </w:p>
    <w:p w:rsidR="00F00243" w:rsidRDefault="00F00243">
      <w:r>
        <w:t xml:space="preserve">Envy – Thrown Out fresh prince styles </w:t>
      </w:r>
    </w:p>
    <w:p w:rsidR="00275FED" w:rsidRDefault="00275FED">
      <w:r>
        <w:t xml:space="preserve">Cash Point- ticket machine add or minus money </w:t>
      </w:r>
    </w:p>
    <w:p w:rsidR="00F00243" w:rsidRDefault="00F00243">
      <w:r>
        <w:t xml:space="preserve">Ken’s Kebabs- </w:t>
      </w:r>
    </w:p>
    <w:p w:rsidR="00F00243" w:rsidRDefault="00F00243">
      <w:r>
        <w:t xml:space="preserve">ATM class- ticket machine code for paying/ withdrawing </w:t>
      </w:r>
    </w:p>
    <w:p w:rsidR="00F00243" w:rsidRDefault="00F00243">
      <w:r>
        <w:t xml:space="preserve">Music organiser plays different songs in different clubs </w:t>
      </w:r>
      <w:bookmarkStart w:id="0" w:name="_GoBack"/>
      <w:bookmarkEnd w:id="0"/>
    </w:p>
    <w:p w:rsidR="00E51EA0" w:rsidRDefault="00E51EA0">
      <w:r>
        <w:rPr>
          <w:noProof/>
          <w:lang w:eastAsia="en-GB"/>
        </w:rPr>
        <w:lastRenderedPageBreak/>
        <w:drawing>
          <wp:inline distT="0" distB="0" distL="0" distR="0" wp14:anchorId="571C5CAB" wp14:editId="761BE356">
            <wp:extent cx="8772525" cy="5238750"/>
            <wp:effectExtent l="0" t="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51EA0" w:rsidSect="00E51E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A0"/>
    <w:rsid w:val="00275FED"/>
    <w:rsid w:val="008E5D61"/>
    <w:rsid w:val="009C5373"/>
    <w:rsid w:val="00E51EA0"/>
    <w:rsid w:val="00F0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2CC5C2-49AA-44FC-B3E6-0403C96FCACF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ED424AB-B297-415A-88EF-B4CA88580640}">
      <dgm:prSet phldrT="[Text]"/>
      <dgm:spPr/>
      <dgm:t>
        <a:bodyPr/>
        <a:lstStyle/>
        <a:p>
          <a:r>
            <a:rPr lang="en-GB"/>
            <a:t>Student Union</a:t>
          </a:r>
        </a:p>
      </dgm:t>
    </dgm:pt>
    <dgm:pt modelId="{2D8995A9-1532-45D9-8713-AE381B60CB67}" type="parTrans" cxnId="{DD0CBE29-A503-410B-9C0C-20ADA8BD64E8}">
      <dgm:prSet/>
      <dgm:spPr/>
      <dgm:t>
        <a:bodyPr/>
        <a:lstStyle/>
        <a:p>
          <a:endParaRPr lang="en-GB"/>
        </a:p>
      </dgm:t>
    </dgm:pt>
    <dgm:pt modelId="{9EAD84EC-E495-4AFC-AD24-218A0CC15DB7}" type="sibTrans" cxnId="{DD0CBE29-A503-410B-9C0C-20ADA8BD64E8}">
      <dgm:prSet/>
      <dgm:spPr/>
      <dgm:t>
        <a:bodyPr/>
        <a:lstStyle/>
        <a:p>
          <a:endParaRPr lang="en-GB"/>
        </a:p>
      </dgm:t>
    </dgm:pt>
    <dgm:pt modelId="{F8E90D20-F7B2-4E1A-B9F8-6AF6DFB1E398}">
      <dgm:prSet phldrT="[Text]"/>
      <dgm:spPr/>
      <dgm:t>
        <a:bodyPr/>
        <a:lstStyle/>
        <a:p>
          <a:r>
            <a:rPr lang="en-GB"/>
            <a:t>Astoria </a:t>
          </a:r>
        </a:p>
      </dgm:t>
    </dgm:pt>
    <dgm:pt modelId="{060424E8-1B33-40E5-8EAF-917B8971B630}" type="parTrans" cxnId="{56F4D821-ECAA-4AF4-8386-E7C096D38942}">
      <dgm:prSet/>
      <dgm:spPr/>
      <dgm:t>
        <a:bodyPr/>
        <a:lstStyle/>
        <a:p>
          <a:endParaRPr lang="en-GB"/>
        </a:p>
      </dgm:t>
    </dgm:pt>
    <dgm:pt modelId="{B9A2ACD1-E452-4CDB-AD97-27900EAD0625}" type="sibTrans" cxnId="{56F4D821-ECAA-4AF4-8386-E7C096D38942}">
      <dgm:prSet/>
      <dgm:spPr/>
      <dgm:t>
        <a:bodyPr/>
        <a:lstStyle/>
        <a:p>
          <a:endParaRPr lang="en-GB"/>
        </a:p>
      </dgm:t>
    </dgm:pt>
    <dgm:pt modelId="{4198AB67-E89F-4D81-8D9C-91AF6089C0AB}">
      <dgm:prSet phldrT="[Text]"/>
      <dgm:spPr/>
      <dgm:t>
        <a:bodyPr/>
        <a:lstStyle/>
        <a:p>
          <a:r>
            <a:rPr lang="en-GB"/>
            <a:t>Lyberry</a:t>
          </a:r>
        </a:p>
      </dgm:t>
    </dgm:pt>
    <dgm:pt modelId="{983AC399-3F45-427A-ADB1-F3C74E610A95}" type="parTrans" cxnId="{777E8D44-7887-46A6-B4FA-453291A414A8}">
      <dgm:prSet/>
      <dgm:spPr/>
      <dgm:t>
        <a:bodyPr/>
        <a:lstStyle/>
        <a:p>
          <a:endParaRPr lang="en-GB"/>
        </a:p>
      </dgm:t>
    </dgm:pt>
    <dgm:pt modelId="{F33E8682-13DC-4270-9C48-EA066768A043}" type="sibTrans" cxnId="{777E8D44-7887-46A6-B4FA-453291A414A8}">
      <dgm:prSet/>
      <dgm:spPr/>
      <dgm:t>
        <a:bodyPr/>
        <a:lstStyle/>
        <a:p>
          <a:endParaRPr lang="en-GB"/>
        </a:p>
      </dgm:t>
    </dgm:pt>
    <dgm:pt modelId="{597343B2-F3A7-41F0-83D6-617C4D53FC47}">
      <dgm:prSet phldrT="[Text]"/>
      <dgm:spPr/>
      <dgm:t>
        <a:bodyPr/>
        <a:lstStyle/>
        <a:p>
          <a:r>
            <a:rPr lang="en-GB"/>
            <a:t>Fuzzy Duck </a:t>
          </a:r>
        </a:p>
      </dgm:t>
    </dgm:pt>
    <dgm:pt modelId="{13CC71C4-CA47-40A9-931E-A1101E423609}" type="parTrans" cxnId="{45B92C32-6BDD-4147-83C8-A33C8EE9F2AE}">
      <dgm:prSet/>
      <dgm:spPr/>
      <dgm:t>
        <a:bodyPr/>
        <a:lstStyle/>
        <a:p>
          <a:endParaRPr lang="en-GB"/>
        </a:p>
      </dgm:t>
    </dgm:pt>
    <dgm:pt modelId="{8BE9B1C2-2BB9-4829-A3F3-628352E1B1BC}" type="sibTrans" cxnId="{45B92C32-6BDD-4147-83C8-A33C8EE9F2AE}">
      <dgm:prSet/>
      <dgm:spPr/>
      <dgm:t>
        <a:bodyPr/>
        <a:lstStyle/>
        <a:p>
          <a:endParaRPr lang="en-GB"/>
        </a:p>
      </dgm:t>
    </dgm:pt>
    <dgm:pt modelId="{A8CD74EE-61A3-45EB-97FC-0BA7B03A0C26}">
      <dgm:prSet phldrT="[Text]"/>
      <dgm:spPr/>
      <dgm:t>
        <a:bodyPr/>
        <a:lstStyle/>
        <a:p>
          <a:r>
            <a:rPr lang="en-GB"/>
            <a:t>Pop World</a:t>
          </a:r>
        </a:p>
      </dgm:t>
    </dgm:pt>
    <dgm:pt modelId="{B450F6F4-3900-4C48-9C1D-E3AC6C4E7D3D}" type="parTrans" cxnId="{8BC160AC-78F0-4DF6-AD40-C1659EBC369D}">
      <dgm:prSet/>
      <dgm:spPr/>
      <dgm:t>
        <a:bodyPr/>
        <a:lstStyle/>
        <a:p>
          <a:endParaRPr lang="en-GB"/>
        </a:p>
      </dgm:t>
    </dgm:pt>
    <dgm:pt modelId="{F8B4AC0B-4E29-403E-B70B-ED4FAA261D89}" type="sibTrans" cxnId="{8BC160AC-78F0-4DF6-AD40-C1659EBC369D}">
      <dgm:prSet/>
      <dgm:spPr/>
      <dgm:t>
        <a:bodyPr/>
        <a:lstStyle/>
        <a:p>
          <a:endParaRPr lang="en-GB"/>
        </a:p>
      </dgm:t>
    </dgm:pt>
    <dgm:pt modelId="{1A9EAA2A-76D2-419D-A521-B5A4D4B6B674}">
      <dgm:prSet phldrT="[Text]"/>
      <dgm:spPr/>
      <dgm:t>
        <a:bodyPr/>
        <a:lstStyle/>
        <a:p>
          <a:r>
            <a:rPr lang="en-GB"/>
            <a:t>Liquid </a:t>
          </a:r>
        </a:p>
      </dgm:t>
    </dgm:pt>
    <dgm:pt modelId="{1706476C-36CF-4098-97BE-95CB8832C9FD}" type="parTrans" cxnId="{575411D9-7B58-4534-B829-C033CE5E9247}">
      <dgm:prSet/>
      <dgm:spPr/>
      <dgm:t>
        <a:bodyPr/>
        <a:lstStyle/>
        <a:p>
          <a:endParaRPr lang="en-GB"/>
        </a:p>
      </dgm:t>
    </dgm:pt>
    <dgm:pt modelId="{438AE965-37BD-4917-AC37-12E93ABF09E8}" type="sibTrans" cxnId="{575411D9-7B58-4534-B829-C033CE5E9247}">
      <dgm:prSet/>
      <dgm:spPr/>
      <dgm:t>
        <a:bodyPr/>
        <a:lstStyle/>
        <a:p>
          <a:endParaRPr lang="en-GB"/>
        </a:p>
      </dgm:t>
    </dgm:pt>
    <dgm:pt modelId="{12E1953A-13C8-49EF-B0AF-6A1C3C9C8ED9}">
      <dgm:prSet phldrT="[Text]"/>
      <dgm:spPr/>
      <dgm:t>
        <a:bodyPr/>
        <a:lstStyle/>
        <a:p>
          <a:r>
            <a:rPr lang="en-GB"/>
            <a:t>Ken's Kebabs  </a:t>
          </a:r>
        </a:p>
      </dgm:t>
    </dgm:pt>
    <dgm:pt modelId="{4ECB4947-D9D3-4B84-B1FD-D794C1C28A1D}" type="parTrans" cxnId="{3E846AFB-7DD7-4FD8-A052-34CA4A646CE4}">
      <dgm:prSet/>
      <dgm:spPr/>
      <dgm:t>
        <a:bodyPr/>
        <a:lstStyle/>
        <a:p>
          <a:endParaRPr lang="en-GB"/>
        </a:p>
      </dgm:t>
    </dgm:pt>
    <dgm:pt modelId="{76BE04B4-5B1D-4849-9F5E-31B9DA6126C0}" type="sibTrans" cxnId="{3E846AFB-7DD7-4FD8-A052-34CA4A646CE4}">
      <dgm:prSet/>
      <dgm:spPr/>
      <dgm:t>
        <a:bodyPr/>
        <a:lstStyle/>
        <a:p>
          <a:endParaRPr lang="en-GB"/>
        </a:p>
      </dgm:t>
    </dgm:pt>
    <dgm:pt modelId="{626E31A8-8EB5-4DD2-8E2E-5DCC592112D0}">
      <dgm:prSet phldrT="[Text]"/>
      <dgm:spPr/>
      <dgm:t>
        <a:bodyPr/>
        <a:lstStyle/>
        <a:p>
          <a:r>
            <a:rPr lang="en-GB"/>
            <a:t>Library </a:t>
          </a:r>
        </a:p>
      </dgm:t>
    </dgm:pt>
    <dgm:pt modelId="{EFD4DA4D-4316-40F2-AD2F-66B62DF12863}" type="parTrans" cxnId="{838A7433-D9F5-4476-AD17-A459A1BC9CD2}">
      <dgm:prSet/>
      <dgm:spPr/>
      <dgm:t>
        <a:bodyPr/>
        <a:lstStyle/>
        <a:p>
          <a:endParaRPr lang="en-GB"/>
        </a:p>
      </dgm:t>
    </dgm:pt>
    <dgm:pt modelId="{A46B53F7-1AA5-4E6B-BC60-31D6FB814527}" type="sibTrans" cxnId="{838A7433-D9F5-4476-AD17-A459A1BC9CD2}">
      <dgm:prSet/>
      <dgm:spPr/>
      <dgm:t>
        <a:bodyPr/>
        <a:lstStyle/>
        <a:p>
          <a:endParaRPr lang="en-GB"/>
        </a:p>
      </dgm:t>
    </dgm:pt>
    <dgm:pt modelId="{08111ECE-DDB3-4A8E-9605-404DB38759AA}">
      <dgm:prSet phldrT="[Text]"/>
      <dgm:spPr/>
      <dgm:t>
        <a:bodyPr/>
        <a:lstStyle/>
        <a:p>
          <a:r>
            <a:rPr lang="en-GB"/>
            <a:t>Lecture</a:t>
          </a:r>
        </a:p>
      </dgm:t>
    </dgm:pt>
    <dgm:pt modelId="{F8C14A78-6648-4497-A79B-14BA0DA30385}" type="parTrans" cxnId="{2D1CAC3C-BC75-4C2E-9D1D-0D97553B7B2D}">
      <dgm:prSet/>
      <dgm:spPr/>
      <dgm:t>
        <a:bodyPr/>
        <a:lstStyle/>
        <a:p>
          <a:endParaRPr lang="en-GB"/>
        </a:p>
      </dgm:t>
    </dgm:pt>
    <dgm:pt modelId="{0315D354-D2A2-4D74-86BC-90F2EAAF4EF9}" type="sibTrans" cxnId="{2D1CAC3C-BC75-4C2E-9D1D-0D97553B7B2D}">
      <dgm:prSet/>
      <dgm:spPr/>
      <dgm:t>
        <a:bodyPr/>
        <a:lstStyle/>
        <a:p>
          <a:endParaRPr lang="en-GB"/>
        </a:p>
      </dgm:t>
    </dgm:pt>
    <dgm:pt modelId="{C0EC9A6F-FA8D-4521-8C90-8217821F977C}">
      <dgm:prSet phldrT="[Text]"/>
      <dgm:spPr/>
      <dgm:t>
        <a:bodyPr/>
        <a:lstStyle/>
        <a:p>
          <a:r>
            <a:rPr lang="en-GB"/>
            <a:t>Halls</a:t>
          </a:r>
        </a:p>
      </dgm:t>
    </dgm:pt>
    <dgm:pt modelId="{932F54A9-3F91-478C-9965-80E5DBAA6059}" type="parTrans" cxnId="{C67E6DEE-E8DB-4104-965A-861A340D1F2E}">
      <dgm:prSet/>
      <dgm:spPr/>
      <dgm:t>
        <a:bodyPr/>
        <a:lstStyle/>
        <a:p>
          <a:endParaRPr lang="en-GB"/>
        </a:p>
      </dgm:t>
    </dgm:pt>
    <dgm:pt modelId="{E9243B8C-1954-4F93-B5FA-C72E155FE5E6}" type="sibTrans" cxnId="{C67E6DEE-E8DB-4104-965A-861A340D1F2E}">
      <dgm:prSet/>
      <dgm:spPr/>
      <dgm:t>
        <a:bodyPr/>
        <a:lstStyle/>
        <a:p>
          <a:endParaRPr lang="en-GB"/>
        </a:p>
      </dgm:t>
    </dgm:pt>
    <dgm:pt modelId="{B040A06B-0D5F-40FA-8BBD-2DC97C60BCBC}">
      <dgm:prSet phldrT="[Text]"/>
      <dgm:spPr/>
      <dgm:t>
        <a:bodyPr/>
        <a:lstStyle/>
        <a:p>
          <a:r>
            <a:rPr lang="en-GB"/>
            <a:t>Envy</a:t>
          </a:r>
        </a:p>
      </dgm:t>
    </dgm:pt>
    <dgm:pt modelId="{FC04769C-01A2-431F-ACC8-1C84D18BD4F9}" type="parTrans" cxnId="{41809F31-1C2C-4320-985C-1D328125AC69}">
      <dgm:prSet/>
      <dgm:spPr/>
      <dgm:t>
        <a:bodyPr/>
        <a:lstStyle/>
        <a:p>
          <a:endParaRPr lang="en-GB"/>
        </a:p>
      </dgm:t>
    </dgm:pt>
    <dgm:pt modelId="{BB9A8011-049C-423E-B342-ACFB6A3C2CE3}" type="sibTrans" cxnId="{41809F31-1C2C-4320-985C-1D328125AC69}">
      <dgm:prSet/>
      <dgm:spPr/>
      <dgm:t>
        <a:bodyPr/>
        <a:lstStyle/>
        <a:p>
          <a:endParaRPr lang="en-GB"/>
        </a:p>
      </dgm:t>
    </dgm:pt>
    <dgm:pt modelId="{DA03E0D3-C7D4-44F0-99D2-AD30B305F819}">
      <dgm:prSet phldrT="[Text]"/>
      <dgm:spPr/>
      <dgm:t>
        <a:bodyPr/>
        <a:lstStyle/>
        <a:p>
          <a:r>
            <a:rPr lang="en-GB"/>
            <a:t>Tiger Tiger  </a:t>
          </a:r>
        </a:p>
      </dgm:t>
    </dgm:pt>
    <dgm:pt modelId="{85310815-235A-453C-98C5-546AAFD2B6A6}" type="parTrans" cxnId="{5484DC69-B307-46EE-9288-69A660F2F4D7}">
      <dgm:prSet/>
      <dgm:spPr/>
      <dgm:t>
        <a:bodyPr/>
        <a:lstStyle/>
        <a:p>
          <a:endParaRPr lang="en-GB"/>
        </a:p>
      </dgm:t>
    </dgm:pt>
    <dgm:pt modelId="{D0DDA1F3-7977-4877-8A30-3240C58D9992}" type="sibTrans" cxnId="{5484DC69-B307-46EE-9288-69A660F2F4D7}">
      <dgm:prSet/>
      <dgm:spPr/>
      <dgm:t>
        <a:bodyPr/>
        <a:lstStyle/>
        <a:p>
          <a:endParaRPr lang="en-GB"/>
        </a:p>
      </dgm:t>
    </dgm:pt>
    <dgm:pt modelId="{A07FF039-5329-4943-9F09-7A0523E2205A}">
      <dgm:prSet phldrT="[Text]"/>
      <dgm:spPr/>
      <dgm:t>
        <a:bodyPr/>
        <a:lstStyle/>
        <a:p>
          <a:r>
            <a:rPr lang="en-GB"/>
            <a:t>Casino</a:t>
          </a:r>
        </a:p>
      </dgm:t>
    </dgm:pt>
    <dgm:pt modelId="{F548DC8F-9CAD-456A-B31A-50CC7B51FD71}" type="parTrans" cxnId="{9EEF6CA7-DAC6-4738-A5BC-3F2B965F457C}">
      <dgm:prSet/>
      <dgm:spPr/>
      <dgm:t>
        <a:bodyPr/>
        <a:lstStyle/>
        <a:p>
          <a:endParaRPr lang="en-GB"/>
        </a:p>
      </dgm:t>
    </dgm:pt>
    <dgm:pt modelId="{F5B4EDB1-A90D-41F4-8B41-A06236DDC0F0}" type="sibTrans" cxnId="{9EEF6CA7-DAC6-4738-A5BC-3F2B965F457C}">
      <dgm:prSet/>
      <dgm:spPr/>
      <dgm:t>
        <a:bodyPr/>
        <a:lstStyle/>
        <a:p>
          <a:endParaRPr lang="en-GB"/>
        </a:p>
      </dgm:t>
    </dgm:pt>
    <dgm:pt modelId="{BE97C3EA-4061-406C-8205-63939CA27635}" type="pres">
      <dgm:prSet presAssocID="{182CC5C2-49AA-44FC-B3E6-0403C96FCACF}" presName="Name0" presStyleCnt="0">
        <dgm:presLayoutVars>
          <dgm:dir/>
          <dgm:resizeHandles val="exact"/>
        </dgm:presLayoutVars>
      </dgm:prSet>
      <dgm:spPr/>
    </dgm:pt>
    <dgm:pt modelId="{F496FC3C-B7A4-4762-A23F-96AC08A40B0F}" type="pres">
      <dgm:prSet presAssocID="{182CC5C2-49AA-44FC-B3E6-0403C96FCACF}" presName="cycle" presStyleCnt="0"/>
      <dgm:spPr/>
    </dgm:pt>
    <dgm:pt modelId="{3CDEFE52-FCF8-4252-BE10-3F8135A32EC0}" type="pres">
      <dgm:prSet presAssocID="{08111ECE-DDB3-4A8E-9605-404DB38759AA}" presName="nodeFirstNode" presStyleLbl="node1" presStyleIdx="0" presStyleCnt="13">
        <dgm:presLayoutVars>
          <dgm:bulletEnabled val="1"/>
        </dgm:presLayoutVars>
      </dgm:prSet>
      <dgm:spPr/>
    </dgm:pt>
    <dgm:pt modelId="{67CED2BB-6DC8-4A05-9727-100347299210}" type="pres">
      <dgm:prSet presAssocID="{0315D354-D2A2-4D74-86BC-90F2EAAF4EF9}" presName="sibTransFirstNode" presStyleLbl="bgShp" presStyleIdx="0" presStyleCnt="1"/>
      <dgm:spPr/>
    </dgm:pt>
    <dgm:pt modelId="{F18B07EB-CB74-4900-9643-722C2E26F383}" type="pres">
      <dgm:prSet presAssocID="{626E31A8-8EB5-4DD2-8E2E-5DCC592112D0}" presName="nodeFollowingNodes" presStyleLbl="node1" presStyleIdx="1" presStyleCnt="13">
        <dgm:presLayoutVars>
          <dgm:bulletEnabled val="1"/>
        </dgm:presLayoutVars>
      </dgm:prSet>
      <dgm:spPr/>
    </dgm:pt>
    <dgm:pt modelId="{3BFA82CF-98B1-4DFA-8B8A-F28991C388FE}" type="pres">
      <dgm:prSet presAssocID="{9ED424AB-B297-415A-88EF-B4CA88580640}" presName="nodeFollowingNodes" presStyleLbl="node1" presStyleIdx="2" presStyleCnt="13">
        <dgm:presLayoutVars>
          <dgm:bulletEnabled val="1"/>
        </dgm:presLayoutVars>
      </dgm:prSet>
      <dgm:spPr/>
    </dgm:pt>
    <dgm:pt modelId="{847841D7-DC13-433C-9A96-A6DD24C9310B}" type="pres">
      <dgm:prSet presAssocID="{F8E90D20-F7B2-4E1A-B9F8-6AF6DFB1E398}" presName="nodeFollowingNodes" presStyleLbl="node1" presStyleIdx="3" presStyleCnt="13">
        <dgm:presLayoutVars>
          <dgm:bulletEnabled val="1"/>
        </dgm:presLayoutVars>
      </dgm:prSet>
      <dgm:spPr/>
    </dgm:pt>
    <dgm:pt modelId="{9BA3C5EA-122B-419A-BA40-9FB730000F2A}" type="pres">
      <dgm:prSet presAssocID="{4198AB67-E89F-4D81-8D9C-91AF6089C0AB}" presName="nodeFollowingNodes" presStyleLbl="node1" presStyleIdx="4" presStyleCnt="13">
        <dgm:presLayoutVars>
          <dgm:bulletEnabled val="1"/>
        </dgm:presLayoutVars>
      </dgm:prSet>
      <dgm:spPr/>
    </dgm:pt>
    <dgm:pt modelId="{F615FEC3-F0DF-4C81-ABAF-0C7EFC710767}" type="pres">
      <dgm:prSet presAssocID="{597343B2-F3A7-41F0-83D6-617C4D53FC47}" presName="nodeFollowingNodes" presStyleLbl="node1" presStyleIdx="5" presStyleCnt="13">
        <dgm:presLayoutVars>
          <dgm:bulletEnabled val="1"/>
        </dgm:presLayoutVars>
      </dgm:prSet>
      <dgm:spPr/>
    </dgm:pt>
    <dgm:pt modelId="{AE14E445-C3E0-4471-AFBE-6159756033D2}" type="pres">
      <dgm:prSet presAssocID="{A8CD74EE-61A3-45EB-97FC-0BA7B03A0C26}" presName="nodeFollowingNodes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47B18B4-272A-44FE-B325-66B763A60210}" type="pres">
      <dgm:prSet presAssocID="{A07FF039-5329-4943-9F09-7A0523E2205A}" presName="nodeFollowingNodes" presStyleLbl="node1" presStyleIdx="7" presStyleCnt="13">
        <dgm:presLayoutVars>
          <dgm:bulletEnabled val="1"/>
        </dgm:presLayoutVars>
      </dgm:prSet>
      <dgm:spPr/>
    </dgm:pt>
    <dgm:pt modelId="{51895484-3E37-4576-8562-F6C150D91127}" type="pres">
      <dgm:prSet presAssocID="{DA03E0D3-C7D4-44F0-99D2-AD30B305F819}" presName="nodeFollowingNodes" presStyleLbl="node1" presStyleIdx="8" presStyleCnt="13">
        <dgm:presLayoutVars>
          <dgm:bulletEnabled val="1"/>
        </dgm:presLayoutVars>
      </dgm:prSet>
      <dgm:spPr/>
    </dgm:pt>
    <dgm:pt modelId="{0EEC0822-0999-4A28-A4AB-1FE5C4407970}" type="pres">
      <dgm:prSet presAssocID="{1A9EAA2A-76D2-419D-A521-B5A4D4B6B674}" presName="nodeFollowingNodes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0F62881-3490-44D6-9E9E-C606DA2B314B}" type="pres">
      <dgm:prSet presAssocID="{B040A06B-0D5F-40FA-8BBD-2DC97C60BCBC}" presName="nodeFollowingNodes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0A55F44-3E84-4DCD-974A-921AB78B4EC6}" type="pres">
      <dgm:prSet presAssocID="{12E1953A-13C8-49EF-B0AF-6A1C3C9C8ED9}" presName="nodeFollowingNodes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6026887-828A-48F5-B86D-459EA81EAC31}" type="pres">
      <dgm:prSet presAssocID="{C0EC9A6F-FA8D-4521-8C90-8217821F977C}" presName="nodeFollowingNodes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BC160AC-78F0-4DF6-AD40-C1659EBC369D}" srcId="{182CC5C2-49AA-44FC-B3E6-0403C96FCACF}" destId="{A8CD74EE-61A3-45EB-97FC-0BA7B03A0C26}" srcOrd="6" destOrd="0" parTransId="{B450F6F4-3900-4C48-9C1D-E3AC6C4E7D3D}" sibTransId="{F8B4AC0B-4E29-403E-B70B-ED4FAA261D89}"/>
    <dgm:cxn modelId="{AFC91622-7E2E-424F-A33B-D81A83BBF711}" type="presOf" srcId="{DA03E0D3-C7D4-44F0-99D2-AD30B305F819}" destId="{51895484-3E37-4576-8562-F6C150D91127}" srcOrd="0" destOrd="0" presId="urn:microsoft.com/office/officeart/2005/8/layout/cycle3"/>
    <dgm:cxn modelId="{DD0CBE29-A503-410B-9C0C-20ADA8BD64E8}" srcId="{182CC5C2-49AA-44FC-B3E6-0403C96FCACF}" destId="{9ED424AB-B297-415A-88EF-B4CA88580640}" srcOrd="2" destOrd="0" parTransId="{2D8995A9-1532-45D9-8713-AE381B60CB67}" sibTransId="{9EAD84EC-E495-4AFC-AD24-218A0CC15DB7}"/>
    <dgm:cxn modelId="{777E8D44-7887-46A6-B4FA-453291A414A8}" srcId="{182CC5C2-49AA-44FC-B3E6-0403C96FCACF}" destId="{4198AB67-E89F-4D81-8D9C-91AF6089C0AB}" srcOrd="4" destOrd="0" parTransId="{983AC399-3F45-427A-ADB1-F3C74E610A95}" sibTransId="{F33E8682-13DC-4270-9C48-EA066768A043}"/>
    <dgm:cxn modelId="{C67E6DEE-E8DB-4104-965A-861A340D1F2E}" srcId="{182CC5C2-49AA-44FC-B3E6-0403C96FCACF}" destId="{C0EC9A6F-FA8D-4521-8C90-8217821F977C}" srcOrd="12" destOrd="0" parTransId="{932F54A9-3F91-478C-9965-80E5DBAA6059}" sibTransId="{E9243B8C-1954-4F93-B5FA-C72E155FE5E6}"/>
    <dgm:cxn modelId="{45B92C32-6BDD-4147-83C8-A33C8EE9F2AE}" srcId="{182CC5C2-49AA-44FC-B3E6-0403C96FCACF}" destId="{597343B2-F3A7-41F0-83D6-617C4D53FC47}" srcOrd="5" destOrd="0" parTransId="{13CC71C4-CA47-40A9-931E-A1101E423609}" sibTransId="{8BE9B1C2-2BB9-4829-A3F3-628352E1B1BC}"/>
    <dgm:cxn modelId="{E20E4CAC-B6A4-4B5C-B422-F9EA92DAD62B}" type="presOf" srcId="{0315D354-D2A2-4D74-86BC-90F2EAAF4EF9}" destId="{67CED2BB-6DC8-4A05-9727-100347299210}" srcOrd="0" destOrd="0" presId="urn:microsoft.com/office/officeart/2005/8/layout/cycle3"/>
    <dgm:cxn modelId="{AE05C300-FF7A-46EF-B336-A0713AFF49A7}" type="presOf" srcId="{4198AB67-E89F-4D81-8D9C-91AF6089C0AB}" destId="{9BA3C5EA-122B-419A-BA40-9FB730000F2A}" srcOrd="0" destOrd="0" presId="urn:microsoft.com/office/officeart/2005/8/layout/cycle3"/>
    <dgm:cxn modelId="{CAC9AF41-07CF-438E-ADBD-D38C5D1D9827}" type="presOf" srcId="{C0EC9A6F-FA8D-4521-8C90-8217821F977C}" destId="{66026887-828A-48F5-B86D-459EA81EAC31}" srcOrd="0" destOrd="0" presId="urn:microsoft.com/office/officeart/2005/8/layout/cycle3"/>
    <dgm:cxn modelId="{90966DA9-5D08-4176-AB37-00202C9E283A}" type="presOf" srcId="{626E31A8-8EB5-4DD2-8E2E-5DCC592112D0}" destId="{F18B07EB-CB74-4900-9643-722C2E26F383}" srcOrd="0" destOrd="0" presId="urn:microsoft.com/office/officeart/2005/8/layout/cycle3"/>
    <dgm:cxn modelId="{838A7433-D9F5-4476-AD17-A459A1BC9CD2}" srcId="{182CC5C2-49AA-44FC-B3E6-0403C96FCACF}" destId="{626E31A8-8EB5-4DD2-8E2E-5DCC592112D0}" srcOrd="1" destOrd="0" parTransId="{EFD4DA4D-4316-40F2-AD2F-66B62DF12863}" sibTransId="{A46B53F7-1AA5-4E6B-BC60-31D6FB814527}"/>
    <dgm:cxn modelId="{BF050F81-7C56-40B5-802A-DD5832B0F497}" type="presOf" srcId="{597343B2-F3A7-41F0-83D6-617C4D53FC47}" destId="{F615FEC3-F0DF-4C81-ABAF-0C7EFC710767}" srcOrd="0" destOrd="0" presId="urn:microsoft.com/office/officeart/2005/8/layout/cycle3"/>
    <dgm:cxn modelId="{8AF2EB55-B45D-4060-83A2-AA7B45C14CCF}" type="presOf" srcId="{1A9EAA2A-76D2-419D-A521-B5A4D4B6B674}" destId="{0EEC0822-0999-4A28-A4AB-1FE5C4407970}" srcOrd="0" destOrd="0" presId="urn:microsoft.com/office/officeart/2005/8/layout/cycle3"/>
    <dgm:cxn modelId="{41809F31-1C2C-4320-985C-1D328125AC69}" srcId="{182CC5C2-49AA-44FC-B3E6-0403C96FCACF}" destId="{B040A06B-0D5F-40FA-8BBD-2DC97C60BCBC}" srcOrd="10" destOrd="0" parTransId="{FC04769C-01A2-431F-ACC8-1C84D18BD4F9}" sibTransId="{BB9A8011-049C-423E-B342-ACFB6A3C2CE3}"/>
    <dgm:cxn modelId="{278A78BA-F61C-4DDB-8DB9-2A96D61AE895}" type="presOf" srcId="{F8E90D20-F7B2-4E1A-B9F8-6AF6DFB1E398}" destId="{847841D7-DC13-433C-9A96-A6DD24C9310B}" srcOrd="0" destOrd="0" presId="urn:microsoft.com/office/officeart/2005/8/layout/cycle3"/>
    <dgm:cxn modelId="{8BD571DD-DDDC-4D4F-BB26-D37EF06CAD74}" type="presOf" srcId="{A07FF039-5329-4943-9F09-7A0523E2205A}" destId="{747B18B4-272A-44FE-B325-66B763A60210}" srcOrd="0" destOrd="0" presId="urn:microsoft.com/office/officeart/2005/8/layout/cycle3"/>
    <dgm:cxn modelId="{D80F0091-9320-44FF-8EE9-41F9D9445222}" type="presOf" srcId="{12E1953A-13C8-49EF-B0AF-6A1C3C9C8ED9}" destId="{70A55F44-3E84-4DCD-974A-921AB78B4EC6}" srcOrd="0" destOrd="0" presId="urn:microsoft.com/office/officeart/2005/8/layout/cycle3"/>
    <dgm:cxn modelId="{1C130A4E-BA92-47E7-8A30-8C52AD19889F}" type="presOf" srcId="{182CC5C2-49AA-44FC-B3E6-0403C96FCACF}" destId="{BE97C3EA-4061-406C-8205-63939CA27635}" srcOrd="0" destOrd="0" presId="urn:microsoft.com/office/officeart/2005/8/layout/cycle3"/>
    <dgm:cxn modelId="{3E846AFB-7DD7-4FD8-A052-34CA4A646CE4}" srcId="{182CC5C2-49AA-44FC-B3E6-0403C96FCACF}" destId="{12E1953A-13C8-49EF-B0AF-6A1C3C9C8ED9}" srcOrd="11" destOrd="0" parTransId="{4ECB4947-D9D3-4B84-B1FD-D794C1C28A1D}" sibTransId="{76BE04B4-5B1D-4849-9F5E-31B9DA6126C0}"/>
    <dgm:cxn modelId="{E54EF38B-5013-43F3-99A5-342180FE37DE}" type="presOf" srcId="{08111ECE-DDB3-4A8E-9605-404DB38759AA}" destId="{3CDEFE52-FCF8-4252-BE10-3F8135A32EC0}" srcOrd="0" destOrd="0" presId="urn:microsoft.com/office/officeart/2005/8/layout/cycle3"/>
    <dgm:cxn modelId="{2D1CAC3C-BC75-4C2E-9D1D-0D97553B7B2D}" srcId="{182CC5C2-49AA-44FC-B3E6-0403C96FCACF}" destId="{08111ECE-DDB3-4A8E-9605-404DB38759AA}" srcOrd="0" destOrd="0" parTransId="{F8C14A78-6648-4497-A79B-14BA0DA30385}" sibTransId="{0315D354-D2A2-4D74-86BC-90F2EAAF4EF9}"/>
    <dgm:cxn modelId="{809E52CD-351E-4417-8755-F39B918C0E5E}" type="presOf" srcId="{A8CD74EE-61A3-45EB-97FC-0BA7B03A0C26}" destId="{AE14E445-C3E0-4471-AFBE-6159756033D2}" srcOrd="0" destOrd="0" presId="urn:microsoft.com/office/officeart/2005/8/layout/cycle3"/>
    <dgm:cxn modelId="{9EEF6CA7-DAC6-4738-A5BC-3F2B965F457C}" srcId="{182CC5C2-49AA-44FC-B3E6-0403C96FCACF}" destId="{A07FF039-5329-4943-9F09-7A0523E2205A}" srcOrd="7" destOrd="0" parTransId="{F548DC8F-9CAD-456A-B31A-50CC7B51FD71}" sibTransId="{F5B4EDB1-A90D-41F4-8B41-A06236DDC0F0}"/>
    <dgm:cxn modelId="{15A48060-8A9B-477F-B5A7-EC1DF5A5584C}" type="presOf" srcId="{B040A06B-0D5F-40FA-8BBD-2DC97C60BCBC}" destId="{E0F62881-3490-44D6-9E9E-C606DA2B314B}" srcOrd="0" destOrd="0" presId="urn:microsoft.com/office/officeart/2005/8/layout/cycle3"/>
    <dgm:cxn modelId="{575411D9-7B58-4534-B829-C033CE5E9247}" srcId="{182CC5C2-49AA-44FC-B3E6-0403C96FCACF}" destId="{1A9EAA2A-76D2-419D-A521-B5A4D4B6B674}" srcOrd="9" destOrd="0" parTransId="{1706476C-36CF-4098-97BE-95CB8832C9FD}" sibTransId="{438AE965-37BD-4917-AC37-12E93ABF09E8}"/>
    <dgm:cxn modelId="{56F4D821-ECAA-4AF4-8386-E7C096D38942}" srcId="{182CC5C2-49AA-44FC-B3E6-0403C96FCACF}" destId="{F8E90D20-F7B2-4E1A-B9F8-6AF6DFB1E398}" srcOrd="3" destOrd="0" parTransId="{060424E8-1B33-40E5-8EAF-917B8971B630}" sibTransId="{B9A2ACD1-E452-4CDB-AD97-27900EAD0625}"/>
    <dgm:cxn modelId="{3F5995C9-CF7E-4343-911B-71CF89274B28}" type="presOf" srcId="{9ED424AB-B297-415A-88EF-B4CA88580640}" destId="{3BFA82CF-98B1-4DFA-8B8A-F28991C388FE}" srcOrd="0" destOrd="0" presId="urn:microsoft.com/office/officeart/2005/8/layout/cycle3"/>
    <dgm:cxn modelId="{5484DC69-B307-46EE-9288-69A660F2F4D7}" srcId="{182CC5C2-49AA-44FC-B3E6-0403C96FCACF}" destId="{DA03E0D3-C7D4-44F0-99D2-AD30B305F819}" srcOrd="8" destOrd="0" parTransId="{85310815-235A-453C-98C5-546AAFD2B6A6}" sibTransId="{D0DDA1F3-7977-4877-8A30-3240C58D9992}"/>
    <dgm:cxn modelId="{A0350956-5B0B-448B-B14E-CD3EF767991D}" type="presParOf" srcId="{BE97C3EA-4061-406C-8205-63939CA27635}" destId="{F496FC3C-B7A4-4762-A23F-96AC08A40B0F}" srcOrd="0" destOrd="0" presId="urn:microsoft.com/office/officeart/2005/8/layout/cycle3"/>
    <dgm:cxn modelId="{E0F4B526-D297-471C-BC4A-B714B9905EC7}" type="presParOf" srcId="{F496FC3C-B7A4-4762-A23F-96AC08A40B0F}" destId="{3CDEFE52-FCF8-4252-BE10-3F8135A32EC0}" srcOrd="0" destOrd="0" presId="urn:microsoft.com/office/officeart/2005/8/layout/cycle3"/>
    <dgm:cxn modelId="{07A269D4-8404-4425-B28B-B868F584FDF6}" type="presParOf" srcId="{F496FC3C-B7A4-4762-A23F-96AC08A40B0F}" destId="{67CED2BB-6DC8-4A05-9727-100347299210}" srcOrd="1" destOrd="0" presId="urn:microsoft.com/office/officeart/2005/8/layout/cycle3"/>
    <dgm:cxn modelId="{D2D43AAA-F376-4C0D-AEE5-5B675C6DF479}" type="presParOf" srcId="{F496FC3C-B7A4-4762-A23F-96AC08A40B0F}" destId="{F18B07EB-CB74-4900-9643-722C2E26F383}" srcOrd="2" destOrd="0" presId="urn:microsoft.com/office/officeart/2005/8/layout/cycle3"/>
    <dgm:cxn modelId="{B159655C-2945-4D78-9F94-F66EE498E239}" type="presParOf" srcId="{F496FC3C-B7A4-4762-A23F-96AC08A40B0F}" destId="{3BFA82CF-98B1-4DFA-8B8A-F28991C388FE}" srcOrd="3" destOrd="0" presId="urn:microsoft.com/office/officeart/2005/8/layout/cycle3"/>
    <dgm:cxn modelId="{28B6D455-7466-41E5-8D4A-F86A763D73D8}" type="presParOf" srcId="{F496FC3C-B7A4-4762-A23F-96AC08A40B0F}" destId="{847841D7-DC13-433C-9A96-A6DD24C9310B}" srcOrd="4" destOrd="0" presId="urn:microsoft.com/office/officeart/2005/8/layout/cycle3"/>
    <dgm:cxn modelId="{3A7CA640-CAB7-4748-A114-7AE5F2969D93}" type="presParOf" srcId="{F496FC3C-B7A4-4762-A23F-96AC08A40B0F}" destId="{9BA3C5EA-122B-419A-BA40-9FB730000F2A}" srcOrd="5" destOrd="0" presId="urn:microsoft.com/office/officeart/2005/8/layout/cycle3"/>
    <dgm:cxn modelId="{170306E0-7E8C-4D43-A180-19CB098052A4}" type="presParOf" srcId="{F496FC3C-B7A4-4762-A23F-96AC08A40B0F}" destId="{F615FEC3-F0DF-4C81-ABAF-0C7EFC710767}" srcOrd="6" destOrd="0" presId="urn:microsoft.com/office/officeart/2005/8/layout/cycle3"/>
    <dgm:cxn modelId="{E4EDAF7A-EB77-407D-8464-B5281C1CF88D}" type="presParOf" srcId="{F496FC3C-B7A4-4762-A23F-96AC08A40B0F}" destId="{AE14E445-C3E0-4471-AFBE-6159756033D2}" srcOrd="7" destOrd="0" presId="urn:microsoft.com/office/officeart/2005/8/layout/cycle3"/>
    <dgm:cxn modelId="{85B227F6-4EC2-4F96-A775-D352483C22E9}" type="presParOf" srcId="{F496FC3C-B7A4-4762-A23F-96AC08A40B0F}" destId="{747B18B4-272A-44FE-B325-66B763A60210}" srcOrd="8" destOrd="0" presId="urn:microsoft.com/office/officeart/2005/8/layout/cycle3"/>
    <dgm:cxn modelId="{EC9A6709-0735-457F-906B-FED2B7E2052A}" type="presParOf" srcId="{F496FC3C-B7A4-4762-A23F-96AC08A40B0F}" destId="{51895484-3E37-4576-8562-F6C150D91127}" srcOrd="9" destOrd="0" presId="urn:microsoft.com/office/officeart/2005/8/layout/cycle3"/>
    <dgm:cxn modelId="{F15834BB-D521-4AFC-B2C8-4840346BCBD5}" type="presParOf" srcId="{F496FC3C-B7A4-4762-A23F-96AC08A40B0F}" destId="{0EEC0822-0999-4A28-A4AB-1FE5C4407970}" srcOrd="10" destOrd="0" presId="urn:microsoft.com/office/officeart/2005/8/layout/cycle3"/>
    <dgm:cxn modelId="{AA0BA2F7-AFB7-4F1D-B09B-25BE346CDDBF}" type="presParOf" srcId="{F496FC3C-B7A4-4762-A23F-96AC08A40B0F}" destId="{E0F62881-3490-44D6-9E9E-C606DA2B314B}" srcOrd="11" destOrd="0" presId="urn:microsoft.com/office/officeart/2005/8/layout/cycle3"/>
    <dgm:cxn modelId="{B6CEABE0-41DD-4F95-B088-4DDA1FE3897A}" type="presParOf" srcId="{F496FC3C-B7A4-4762-A23F-96AC08A40B0F}" destId="{70A55F44-3E84-4DCD-974A-921AB78B4EC6}" srcOrd="12" destOrd="0" presId="urn:microsoft.com/office/officeart/2005/8/layout/cycle3"/>
    <dgm:cxn modelId="{50B48EC3-2E77-4612-B193-A0EB8E060D43}" type="presParOf" srcId="{F496FC3C-B7A4-4762-A23F-96AC08A40B0F}" destId="{66026887-828A-48F5-B86D-459EA81EAC31}" srcOrd="13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CED2BB-6DC8-4A05-9727-100347299210}">
      <dsp:nvSpPr>
        <dsp:cNvPr id="0" name=""/>
        <dsp:cNvSpPr/>
      </dsp:nvSpPr>
      <dsp:spPr>
        <a:xfrm>
          <a:off x="1574302" y="-113339"/>
          <a:ext cx="5623919" cy="5623919"/>
        </a:xfrm>
        <a:prstGeom prst="circularArrow">
          <a:avLst>
            <a:gd name="adj1" fmla="val 5544"/>
            <a:gd name="adj2" fmla="val 330680"/>
            <a:gd name="adj3" fmla="val 15099790"/>
            <a:gd name="adj4" fmla="val 16621938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DEFE52-FCF8-4252-BE10-3F8135A32EC0}">
      <dsp:nvSpPr>
        <dsp:cNvPr id="0" name=""/>
        <dsp:cNvSpPr/>
      </dsp:nvSpPr>
      <dsp:spPr>
        <a:xfrm>
          <a:off x="3881885" y="3771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Lecture</a:t>
          </a:r>
        </a:p>
      </dsp:txBody>
      <dsp:txXfrm>
        <a:off x="3906507" y="28393"/>
        <a:ext cx="959510" cy="455133"/>
      </dsp:txXfrm>
    </dsp:sp>
    <dsp:sp modelId="{F18B07EB-CB74-4900-9643-722C2E26F383}">
      <dsp:nvSpPr>
        <dsp:cNvPr id="0" name=""/>
        <dsp:cNvSpPr/>
      </dsp:nvSpPr>
      <dsp:spPr>
        <a:xfrm>
          <a:off x="4996412" y="278477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Library </a:t>
          </a:r>
        </a:p>
      </dsp:txBody>
      <dsp:txXfrm>
        <a:off x="5021034" y="303099"/>
        <a:ext cx="959510" cy="455133"/>
      </dsp:txXfrm>
    </dsp:sp>
    <dsp:sp modelId="{3BFA82CF-98B1-4DFA-8B8A-F28991C388FE}">
      <dsp:nvSpPr>
        <dsp:cNvPr id="0" name=""/>
        <dsp:cNvSpPr/>
      </dsp:nvSpPr>
      <dsp:spPr>
        <a:xfrm>
          <a:off x="5855614" y="1039664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Student Union</a:t>
          </a:r>
        </a:p>
      </dsp:txBody>
      <dsp:txXfrm>
        <a:off x="5880236" y="1064286"/>
        <a:ext cx="959510" cy="455133"/>
      </dsp:txXfrm>
    </dsp:sp>
    <dsp:sp modelId="{847841D7-DC13-433C-9A96-A6DD24C9310B}">
      <dsp:nvSpPr>
        <dsp:cNvPr id="0" name=""/>
        <dsp:cNvSpPr/>
      </dsp:nvSpPr>
      <dsp:spPr>
        <a:xfrm>
          <a:off x="6262658" y="2112952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Astoria </a:t>
          </a:r>
        </a:p>
      </dsp:txBody>
      <dsp:txXfrm>
        <a:off x="6287280" y="2137574"/>
        <a:ext cx="959510" cy="455133"/>
      </dsp:txXfrm>
    </dsp:sp>
    <dsp:sp modelId="{9BA3C5EA-122B-419A-BA40-9FB730000F2A}">
      <dsp:nvSpPr>
        <dsp:cNvPr id="0" name=""/>
        <dsp:cNvSpPr/>
      </dsp:nvSpPr>
      <dsp:spPr>
        <a:xfrm>
          <a:off x="6124297" y="3252465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Lyberry</a:t>
          </a:r>
        </a:p>
      </dsp:txBody>
      <dsp:txXfrm>
        <a:off x="6148919" y="3277087"/>
        <a:ext cx="959510" cy="455133"/>
      </dsp:txXfrm>
    </dsp:sp>
    <dsp:sp modelId="{F615FEC3-F0DF-4C81-ABAF-0C7EFC710767}">
      <dsp:nvSpPr>
        <dsp:cNvPr id="0" name=""/>
        <dsp:cNvSpPr/>
      </dsp:nvSpPr>
      <dsp:spPr>
        <a:xfrm>
          <a:off x="5472225" y="4197154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Fuzzy Duck </a:t>
          </a:r>
        </a:p>
      </dsp:txBody>
      <dsp:txXfrm>
        <a:off x="5496847" y="4221776"/>
        <a:ext cx="959510" cy="455133"/>
      </dsp:txXfrm>
    </dsp:sp>
    <dsp:sp modelId="{AE14E445-C3E0-4471-AFBE-6159756033D2}">
      <dsp:nvSpPr>
        <dsp:cNvPr id="0" name=""/>
        <dsp:cNvSpPr/>
      </dsp:nvSpPr>
      <dsp:spPr>
        <a:xfrm>
          <a:off x="4455826" y="4730601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Pop World</a:t>
          </a:r>
        </a:p>
      </dsp:txBody>
      <dsp:txXfrm>
        <a:off x="4480448" y="4755223"/>
        <a:ext cx="959510" cy="455133"/>
      </dsp:txXfrm>
    </dsp:sp>
    <dsp:sp modelId="{747B18B4-272A-44FE-B325-66B763A60210}">
      <dsp:nvSpPr>
        <dsp:cNvPr id="0" name=""/>
        <dsp:cNvSpPr/>
      </dsp:nvSpPr>
      <dsp:spPr>
        <a:xfrm>
          <a:off x="3307944" y="4730601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Casino</a:t>
          </a:r>
        </a:p>
      </dsp:txBody>
      <dsp:txXfrm>
        <a:off x="3332566" y="4755223"/>
        <a:ext cx="959510" cy="455133"/>
      </dsp:txXfrm>
    </dsp:sp>
    <dsp:sp modelId="{51895484-3E37-4576-8562-F6C150D91127}">
      <dsp:nvSpPr>
        <dsp:cNvPr id="0" name=""/>
        <dsp:cNvSpPr/>
      </dsp:nvSpPr>
      <dsp:spPr>
        <a:xfrm>
          <a:off x="2291544" y="4197154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Tiger Tiger  </a:t>
          </a:r>
        </a:p>
      </dsp:txBody>
      <dsp:txXfrm>
        <a:off x="2316166" y="4221776"/>
        <a:ext cx="959510" cy="455133"/>
      </dsp:txXfrm>
    </dsp:sp>
    <dsp:sp modelId="{0EEC0822-0999-4A28-A4AB-1FE5C4407970}">
      <dsp:nvSpPr>
        <dsp:cNvPr id="0" name=""/>
        <dsp:cNvSpPr/>
      </dsp:nvSpPr>
      <dsp:spPr>
        <a:xfrm>
          <a:off x="1639473" y="3252465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Liquid </a:t>
          </a:r>
        </a:p>
      </dsp:txBody>
      <dsp:txXfrm>
        <a:off x="1664095" y="3277087"/>
        <a:ext cx="959510" cy="455133"/>
      </dsp:txXfrm>
    </dsp:sp>
    <dsp:sp modelId="{E0F62881-3490-44D6-9E9E-C606DA2B314B}">
      <dsp:nvSpPr>
        <dsp:cNvPr id="0" name=""/>
        <dsp:cNvSpPr/>
      </dsp:nvSpPr>
      <dsp:spPr>
        <a:xfrm>
          <a:off x="1501111" y="2112952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Envy</a:t>
          </a:r>
        </a:p>
      </dsp:txBody>
      <dsp:txXfrm>
        <a:off x="1525733" y="2137574"/>
        <a:ext cx="959510" cy="455133"/>
      </dsp:txXfrm>
    </dsp:sp>
    <dsp:sp modelId="{70A55F44-3E84-4DCD-974A-921AB78B4EC6}">
      <dsp:nvSpPr>
        <dsp:cNvPr id="0" name=""/>
        <dsp:cNvSpPr/>
      </dsp:nvSpPr>
      <dsp:spPr>
        <a:xfrm>
          <a:off x="1908156" y="1039664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Ken's Kebabs  </a:t>
          </a:r>
        </a:p>
      </dsp:txBody>
      <dsp:txXfrm>
        <a:off x="1932778" y="1064286"/>
        <a:ext cx="959510" cy="455133"/>
      </dsp:txXfrm>
    </dsp:sp>
    <dsp:sp modelId="{66026887-828A-48F5-B86D-459EA81EAC31}">
      <dsp:nvSpPr>
        <dsp:cNvPr id="0" name=""/>
        <dsp:cNvSpPr/>
      </dsp:nvSpPr>
      <dsp:spPr>
        <a:xfrm>
          <a:off x="2767358" y="278477"/>
          <a:ext cx="1008754" cy="5043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Halls</a:t>
          </a:r>
        </a:p>
      </dsp:txBody>
      <dsp:txXfrm>
        <a:off x="2791980" y="303099"/>
        <a:ext cx="959510" cy="455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B223DB6D</Template>
  <TotalTime>29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Crowther</dc:creator>
  <cp:lastModifiedBy>Sean Crowther</cp:lastModifiedBy>
  <cp:revision>1</cp:revision>
  <dcterms:created xsi:type="dcterms:W3CDTF">2014-02-14T13:18:00Z</dcterms:created>
  <dcterms:modified xsi:type="dcterms:W3CDTF">2014-02-14T13:47:00Z</dcterms:modified>
</cp:coreProperties>
</file>